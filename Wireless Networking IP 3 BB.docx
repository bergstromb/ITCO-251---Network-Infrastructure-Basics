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63607" w14:textId="77777777" w:rsidR="004D6B86" w:rsidRDefault="003F7DAE">
      <w:pPr>
        <w:pStyle w:val="Title"/>
      </w:pPr>
      <w:r>
        <w:t>Wireless Networking</w:t>
      </w:r>
    </w:p>
    <w:p w14:paraId="681390D1" w14:textId="77777777" w:rsidR="004D6B86" w:rsidRDefault="003F7DAE">
      <w:pPr>
        <w:pStyle w:val="Title2"/>
      </w:pPr>
      <w:r>
        <w:t>Brian Bergstrom</w:t>
      </w:r>
    </w:p>
    <w:p w14:paraId="51A79FE1" w14:textId="77777777" w:rsidR="003F7DAE" w:rsidRDefault="003F7DAE">
      <w:pPr>
        <w:pStyle w:val="Title2"/>
      </w:pPr>
      <w:r>
        <w:t>ITCO 251 Network Infrastructure Basics</w:t>
      </w:r>
    </w:p>
    <w:p w14:paraId="26AD618B" w14:textId="77777777" w:rsidR="004D6B86" w:rsidRDefault="003F7DAE">
      <w:pPr>
        <w:pStyle w:val="Title2"/>
      </w:pPr>
      <w:r>
        <w:t>AIU Online</w:t>
      </w:r>
    </w:p>
    <w:p w14:paraId="6483CD10" w14:textId="77777777" w:rsidR="003F7DAE" w:rsidRDefault="003F7DAE" w:rsidP="003F7DAE">
      <w:pPr>
        <w:pStyle w:val="Title2"/>
      </w:pPr>
      <w:r>
        <w:t>4/25/17</w:t>
      </w:r>
    </w:p>
    <w:p w14:paraId="2F5EC82A" w14:textId="77777777" w:rsidR="003F7DAE" w:rsidRDefault="003F7DAE" w:rsidP="003F7DAE">
      <w:pPr>
        <w:pStyle w:val="Title2"/>
      </w:pPr>
      <w:r>
        <w:t>Michael Pry</w:t>
      </w:r>
    </w:p>
    <w:p w14:paraId="6231B591" w14:textId="77777777" w:rsidR="003F7DAE" w:rsidRDefault="003F7DAE" w:rsidP="003F7DAE">
      <w:pPr>
        <w:pStyle w:val="Title2"/>
      </w:pPr>
    </w:p>
    <w:p w14:paraId="280F725D" w14:textId="77777777" w:rsidR="003F7DAE" w:rsidRDefault="003F7DAE" w:rsidP="003F7DAE">
      <w:pPr>
        <w:pStyle w:val="Title2"/>
      </w:pPr>
    </w:p>
    <w:p w14:paraId="73A328D5" w14:textId="77777777" w:rsidR="003F7DAE" w:rsidRDefault="003F7DAE" w:rsidP="003F7DAE">
      <w:pPr>
        <w:pStyle w:val="Title2"/>
      </w:pPr>
    </w:p>
    <w:p w14:paraId="5562656B" w14:textId="77777777" w:rsidR="003F7DAE" w:rsidRDefault="003F7DAE" w:rsidP="003F7DAE">
      <w:pPr>
        <w:pStyle w:val="Title2"/>
      </w:pPr>
    </w:p>
    <w:p w14:paraId="3AD9A565" w14:textId="77777777" w:rsidR="003F7DAE" w:rsidRDefault="003F7DAE" w:rsidP="003F7DAE">
      <w:pPr>
        <w:pStyle w:val="Title2"/>
      </w:pPr>
    </w:p>
    <w:p w14:paraId="4AAAE045" w14:textId="77777777" w:rsidR="003F7DAE" w:rsidRDefault="003F7DAE" w:rsidP="003F7DAE">
      <w:pPr>
        <w:pStyle w:val="Title2"/>
      </w:pPr>
    </w:p>
    <w:p w14:paraId="186A82F9" w14:textId="77777777" w:rsidR="003F7DAE" w:rsidRDefault="003F7DAE" w:rsidP="003F7DAE">
      <w:pPr>
        <w:pStyle w:val="Title2"/>
      </w:pPr>
    </w:p>
    <w:p w14:paraId="492F3E02" w14:textId="77777777" w:rsidR="003F7DAE" w:rsidRDefault="003F7DAE" w:rsidP="003F7DAE">
      <w:pPr>
        <w:pStyle w:val="Title2"/>
      </w:pPr>
    </w:p>
    <w:p w14:paraId="346AAB5E" w14:textId="77777777" w:rsidR="003F7DAE" w:rsidRDefault="003F7DAE" w:rsidP="003F7DAE">
      <w:pPr>
        <w:pStyle w:val="Title2"/>
      </w:pPr>
    </w:p>
    <w:p w14:paraId="7B3D0A6A" w14:textId="77777777" w:rsidR="003F7DAE" w:rsidRDefault="003F7DAE" w:rsidP="003F7DAE">
      <w:pPr>
        <w:pStyle w:val="Title2"/>
      </w:pPr>
    </w:p>
    <w:p w14:paraId="6FC57978" w14:textId="77777777" w:rsidR="003F7DAE" w:rsidRDefault="003F7DAE" w:rsidP="003F7DAE">
      <w:pPr>
        <w:pStyle w:val="Title2"/>
      </w:pPr>
    </w:p>
    <w:p w14:paraId="05D1DF44" w14:textId="77777777" w:rsidR="003F7DAE" w:rsidRDefault="003F7DAE" w:rsidP="003F7DAE">
      <w:pPr>
        <w:pStyle w:val="Title2"/>
      </w:pPr>
    </w:p>
    <w:p w14:paraId="5F6EF21E" w14:textId="77777777" w:rsidR="003F7DAE" w:rsidRDefault="003F7DAE" w:rsidP="003F7DAE">
      <w:pPr>
        <w:pStyle w:val="Title2"/>
      </w:pPr>
    </w:p>
    <w:p w14:paraId="3E4B4E80" w14:textId="77777777" w:rsidR="003F7DAE" w:rsidRDefault="003F7DAE" w:rsidP="003F7DAE">
      <w:pPr>
        <w:pStyle w:val="Title2"/>
      </w:pPr>
      <w:r>
        <w:lastRenderedPageBreak/>
        <w:t>Wireless Networking</w:t>
      </w:r>
    </w:p>
    <w:p w14:paraId="6A0F6A07" w14:textId="4DC1F7CD" w:rsidR="003F7DAE" w:rsidRDefault="003F7DAE" w:rsidP="003F7DAE">
      <w:pPr>
        <w:pStyle w:val="Title2"/>
        <w:jc w:val="left"/>
      </w:pPr>
      <w:r>
        <w:tab/>
        <w:t xml:space="preserve">Long gone are the days of wired networking to connect to the internet using dial-up. My was one of the last towns in the area to make the jump to high speed internet. These days I use wifi for just about all my devices except my </w:t>
      </w:r>
      <w:r w:rsidR="00991B32">
        <w:t>Xbox</w:t>
      </w:r>
      <w:r>
        <w:t xml:space="preserve"> one. Connecting a cable directly from the modem allows for faster download speeds. Setting up a wifi connection is easier and easier these days with all sorts of features you can add so your neighbor does not steal your connection. There are downsides to using wireless as well. Also, there have been many developments over the last five years that have </w:t>
      </w:r>
      <w:r w:rsidR="00743B66">
        <w:t>impacted</w:t>
      </w:r>
      <w:r>
        <w:t xml:space="preserve"> networking.</w:t>
      </w:r>
    </w:p>
    <w:p w14:paraId="6C636D1A" w14:textId="1EEF0B53" w:rsidR="003F7DAE" w:rsidRDefault="003F7DAE" w:rsidP="003F7DAE">
      <w:pPr>
        <w:pStyle w:val="Title2"/>
        <w:jc w:val="left"/>
      </w:pPr>
      <w:r>
        <w:tab/>
        <w:t>The first thing you have to do is sign up wi</w:t>
      </w:r>
      <w:r w:rsidR="00743B66">
        <w:t>th an internet service provider.</w:t>
      </w:r>
      <w:r>
        <w:t xml:space="preserve"> They will give you options as to what speeds you can run your internet on. Generally, the more devices you have o your network the faster speed you want to have as they all share that same con</w:t>
      </w:r>
      <w:r w:rsidR="00991B32">
        <w:t xml:space="preserve">nection. The company will then </w:t>
      </w:r>
      <w:r>
        <w:t xml:space="preserve">give you a modem to connect to the service. You have the option of connecting wirelessly or via Ethernet cord. Ethernet cords only stretch so far and are only good for </w:t>
      </w:r>
      <w:r w:rsidR="00991B32">
        <w:t>devices</w:t>
      </w:r>
      <w:r>
        <w:t xml:space="preserve"> directly near the modem. The connect, though, is way more secure than with a wireless connection. Sometimes companies will use Ethernet cords to ensure their data isn’t being spied upon. </w:t>
      </w:r>
      <w:r w:rsidR="00743B66">
        <w:t>Ethernet setups are also used for small network setups like ring topologies to connect multiple computers to a network (Dean, 2013, p.53).</w:t>
      </w:r>
      <w:bookmarkStart w:id="0" w:name="_GoBack"/>
      <w:bookmarkEnd w:id="0"/>
    </w:p>
    <w:p w14:paraId="3D5D6120" w14:textId="77777777" w:rsidR="00991B32" w:rsidRDefault="00991B32" w:rsidP="003F7DAE">
      <w:pPr>
        <w:pStyle w:val="Title2"/>
        <w:jc w:val="left"/>
      </w:pPr>
      <w:r>
        <w:tab/>
        <w:t xml:space="preserve">I once worked from home for a web hosting company and my boss appreciated I had a wired connection because it would protect information on the vast network they had. It was a long cord, but at least all the transmissions I was doing were very secure. I also noticed that when I hook my Xbox one up with an Ethernet cord, games download much faster and  receive a better connection. Wifi typically goes in and out depending on the connection. Also, with Ethernet cords, no one can share your connection unless they are also connected via Ethernet. </w:t>
      </w:r>
    </w:p>
    <w:p w14:paraId="4263EB02" w14:textId="77777777" w:rsidR="00991B32" w:rsidRDefault="00991B32" w:rsidP="003F7DAE">
      <w:pPr>
        <w:pStyle w:val="Title2"/>
        <w:jc w:val="left"/>
      </w:pPr>
      <w:r>
        <w:lastRenderedPageBreak/>
        <w:tab/>
        <w:t>Bluetooth is another wireless technology that is becoming more popular. “</w:t>
      </w:r>
      <w:r w:rsidRPr="00991B32">
        <w:t xml:space="preserve">Bluetooth is a telecommunications wireless technology standard that specifies how mobile phones, computers, and personal digital assistants are implemented and interconnected using a </w:t>
      </w:r>
      <w:r>
        <w:t xml:space="preserve">short-range wireless connection” (AIU Online, 2013). Cell phones and tablets now come with Bluetooth technology. Driving is much safer with this too. With Bluetooth, you can drive hands free and talk at the same time. </w:t>
      </w:r>
    </w:p>
    <w:p w14:paraId="0E3B722A" w14:textId="77777777" w:rsidR="00991B32" w:rsidRDefault="00991B32" w:rsidP="003F7DAE">
      <w:pPr>
        <w:pStyle w:val="Title2"/>
        <w:jc w:val="left"/>
      </w:pPr>
      <w:r>
        <w:tab/>
        <w:t>Within the last 5 years, there have been a lot of improvements to wireless technology. Companies are able to offer us faster speeds at lower costs and the internet is finally affordable to the average household. Streaming movies and TV shows is now a breeze and gaming online is so much better with a faster connection.</w:t>
      </w:r>
    </w:p>
    <w:p w14:paraId="4EBF53A9" w14:textId="77777777" w:rsidR="00A11571" w:rsidRDefault="00A11571" w:rsidP="003F7DAE">
      <w:pPr>
        <w:pStyle w:val="Title2"/>
        <w:jc w:val="left"/>
      </w:pPr>
    </w:p>
    <w:p w14:paraId="1CF95775" w14:textId="77777777" w:rsidR="00A11571" w:rsidRDefault="00A11571" w:rsidP="003F7DAE">
      <w:pPr>
        <w:pStyle w:val="Title2"/>
        <w:jc w:val="left"/>
      </w:pPr>
    </w:p>
    <w:p w14:paraId="249CEDE9" w14:textId="77777777" w:rsidR="00A11571" w:rsidRDefault="00A11571" w:rsidP="003F7DAE">
      <w:pPr>
        <w:pStyle w:val="Title2"/>
        <w:jc w:val="left"/>
      </w:pPr>
    </w:p>
    <w:p w14:paraId="335FC548" w14:textId="77777777" w:rsidR="00A11571" w:rsidRDefault="00A11571" w:rsidP="003F7DAE">
      <w:pPr>
        <w:pStyle w:val="Title2"/>
        <w:jc w:val="left"/>
      </w:pPr>
    </w:p>
    <w:p w14:paraId="7C20397D" w14:textId="77777777" w:rsidR="00A11571" w:rsidRDefault="00A11571" w:rsidP="003F7DAE">
      <w:pPr>
        <w:pStyle w:val="Title2"/>
        <w:jc w:val="left"/>
      </w:pPr>
    </w:p>
    <w:p w14:paraId="7B4A648C" w14:textId="77777777" w:rsidR="00A11571" w:rsidRDefault="00A11571" w:rsidP="003F7DAE">
      <w:pPr>
        <w:pStyle w:val="Title2"/>
        <w:jc w:val="left"/>
      </w:pPr>
    </w:p>
    <w:p w14:paraId="70003DAD" w14:textId="77777777" w:rsidR="00A11571" w:rsidRDefault="00A11571" w:rsidP="003F7DAE">
      <w:pPr>
        <w:pStyle w:val="Title2"/>
        <w:jc w:val="left"/>
      </w:pPr>
    </w:p>
    <w:p w14:paraId="544B0890" w14:textId="77777777" w:rsidR="00A11571" w:rsidRDefault="00A11571" w:rsidP="003F7DAE">
      <w:pPr>
        <w:pStyle w:val="Title2"/>
        <w:jc w:val="left"/>
      </w:pPr>
    </w:p>
    <w:p w14:paraId="5D9459BF" w14:textId="77777777" w:rsidR="00A11571" w:rsidRDefault="00A11571" w:rsidP="003F7DAE">
      <w:pPr>
        <w:pStyle w:val="Title2"/>
        <w:jc w:val="left"/>
      </w:pPr>
    </w:p>
    <w:p w14:paraId="1F43E1A2" w14:textId="77777777" w:rsidR="00A11571" w:rsidRDefault="00A11571" w:rsidP="003F7DAE">
      <w:pPr>
        <w:pStyle w:val="Title2"/>
        <w:jc w:val="left"/>
      </w:pPr>
    </w:p>
    <w:p w14:paraId="0A33D740" w14:textId="77777777" w:rsidR="00A11571" w:rsidRDefault="00A11571" w:rsidP="003F7DAE">
      <w:pPr>
        <w:pStyle w:val="Title2"/>
        <w:jc w:val="left"/>
      </w:pPr>
    </w:p>
    <w:p w14:paraId="01D56C19" w14:textId="77777777" w:rsidR="00A11571" w:rsidRDefault="00A11571" w:rsidP="003F7DAE">
      <w:pPr>
        <w:pStyle w:val="Title2"/>
        <w:jc w:val="left"/>
      </w:pPr>
    </w:p>
    <w:p w14:paraId="73A0B73F" w14:textId="77777777" w:rsidR="00A11571" w:rsidRDefault="00A11571" w:rsidP="003F7DAE">
      <w:pPr>
        <w:pStyle w:val="Title2"/>
        <w:jc w:val="left"/>
      </w:pPr>
    </w:p>
    <w:p w14:paraId="36970C28" w14:textId="46B4BA7D" w:rsidR="00A11571" w:rsidRDefault="00456AF4" w:rsidP="00456AF4">
      <w:pPr>
        <w:pStyle w:val="Title2"/>
      </w:pPr>
      <w:r>
        <w:lastRenderedPageBreak/>
        <w:t>Works Cited</w:t>
      </w:r>
    </w:p>
    <w:p w14:paraId="38EE545C" w14:textId="77777777" w:rsidR="00456AF4" w:rsidRDefault="00456AF4" w:rsidP="00456AF4">
      <w:pPr>
        <w:pStyle w:val="Title2"/>
        <w:jc w:val="left"/>
      </w:pPr>
    </w:p>
    <w:p w14:paraId="051AC3F2" w14:textId="584AC937" w:rsidR="00456AF4" w:rsidRDefault="00456AF4" w:rsidP="00456AF4">
      <w:pPr>
        <w:pStyle w:val="Title2"/>
        <w:jc w:val="left"/>
      </w:pPr>
      <w:r>
        <w:t xml:space="preserve">American InterContinental </w:t>
      </w:r>
      <w:r w:rsidR="00743B66">
        <w:t>University</w:t>
      </w:r>
      <w:r>
        <w:t xml:space="preserve">. (2013). </w:t>
      </w:r>
      <w:r>
        <w:rPr>
          <w:i/>
        </w:rPr>
        <w:t>Wireless networking technologies</w:t>
      </w:r>
      <w:r>
        <w:t>.</w:t>
      </w:r>
    </w:p>
    <w:p w14:paraId="6BD78921" w14:textId="7E670768" w:rsidR="00456AF4" w:rsidRDefault="00456AF4" w:rsidP="00456AF4">
      <w:pPr>
        <w:pStyle w:val="Title2"/>
        <w:ind w:left="720" w:firstLine="60"/>
        <w:jc w:val="left"/>
      </w:pPr>
      <w:r>
        <w:t xml:space="preserve">[Multimedia Presentation]. Retrieved from American InterContinental University Virtual Campus, ITCO251-1701B-01: </w:t>
      </w:r>
      <w:hyperlink r:id="rId9" w:history="1">
        <w:r w:rsidR="00743B66" w:rsidRPr="00122667">
          <w:rPr>
            <w:rStyle w:val="Hyperlink"/>
          </w:rPr>
          <w:t>https://mycampus.aiu-online.com</w:t>
        </w:r>
      </w:hyperlink>
    </w:p>
    <w:p w14:paraId="32462609" w14:textId="77777777" w:rsidR="00743B66" w:rsidRDefault="00743B66" w:rsidP="00743B66">
      <w:pPr>
        <w:pStyle w:val="Title2"/>
        <w:jc w:val="left"/>
      </w:pPr>
      <w:r w:rsidRPr="00743B66">
        <w:t xml:space="preserve">Dean. (2013). </w:t>
      </w:r>
      <w:r w:rsidRPr="00743B66">
        <w:rPr>
          <w:i/>
        </w:rPr>
        <w:t>Network+ Guide to Networks</w:t>
      </w:r>
      <w:r w:rsidRPr="00743B66">
        <w:t xml:space="preserve">, 6th Edition. </w:t>
      </w:r>
    </w:p>
    <w:p w14:paraId="481618EC" w14:textId="482DF7BE" w:rsidR="00743B66" w:rsidRPr="00456AF4" w:rsidRDefault="00743B66" w:rsidP="00743B66">
      <w:pPr>
        <w:pStyle w:val="Title2"/>
        <w:ind w:left="720"/>
        <w:jc w:val="left"/>
      </w:pPr>
      <w:r w:rsidRPr="00743B66">
        <w:t>[Bookshelf Online]. Retrieved from https://online.vitalsource.com/#/books/9781133608196/</w:t>
      </w:r>
    </w:p>
    <w:sectPr w:rsidR="00743B66" w:rsidRPr="00456AF4">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EB9D4" w14:textId="77777777" w:rsidR="00741BC2" w:rsidRDefault="00741BC2">
      <w:pPr>
        <w:spacing w:line="240" w:lineRule="auto"/>
      </w:pPr>
      <w:r>
        <w:separator/>
      </w:r>
    </w:p>
    <w:p w14:paraId="6C4BBF9F" w14:textId="77777777" w:rsidR="00741BC2" w:rsidRDefault="00741BC2"/>
  </w:endnote>
  <w:endnote w:type="continuationSeparator" w:id="0">
    <w:p w14:paraId="61E7E458" w14:textId="77777777" w:rsidR="00741BC2" w:rsidRDefault="00741BC2">
      <w:pPr>
        <w:spacing w:line="240" w:lineRule="auto"/>
      </w:pPr>
      <w:r>
        <w:continuationSeparator/>
      </w:r>
    </w:p>
    <w:p w14:paraId="182FE022" w14:textId="77777777" w:rsidR="00741BC2" w:rsidRDefault="00741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7A3D4" w14:textId="77777777" w:rsidR="00741BC2" w:rsidRDefault="00741BC2">
      <w:pPr>
        <w:spacing w:line="240" w:lineRule="auto"/>
      </w:pPr>
      <w:r>
        <w:separator/>
      </w:r>
    </w:p>
    <w:p w14:paraId="5CB4C1C6" w14:textId="77777777" w:rsidR="00741BC2" w:rsidRDefault="00741BC2"/>
  </w:footnote>
  <w:footnote w:type="continuationSeparator" w:id="0">
    <w:p w14:paraId="05614A21" w14:textId="77777777" w:rsidR="00741BC2" w:rsidRDefault="00741BC2">
      <w:pPr>
        <w:spacing w:line="240" w:lineRule="auto"/>
      </w:pPr>
      <w:r>
        <w:continuationSeparator/>
      </w:r>
    </w:p>
    <w:p w14:paraId="00658A8A" w14:textId="77777777" w:rsidR="00741BC2" w:rsidRDefault="00741B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CEE13DF" w14:textId="77777777">
      <w:tc>
        <w:tcPr>
          <w:tcW w:w="8280" w:type="dxa"/>
        </w:tcPr>
        <w:p w14:paraId="29CDCFCC" w14:textId="77777777" w:rsidR="004D6B86" w:rsidRPr="00170521" w:rsidRDefault="00741BC2" w:rsidP="00170521">
          <w:pPr>
            <w:pStyle w:val="Header"/>
          </w:pPr>
          <w:sdt>
            <w:sdtPr>
              <w:alias w:val="Enter shortened title:"/>
              <w:tag w:val="Enter shortened title:"/>
              <w:id w:val="-582528332"/>
              <w:placeholder>
                <w:docPart w:val="3F170EDFF122C444866DB8BE2965ED63"/>
              </w:placeholder>
              <w15:dataBinding w:prefixMappings="xmlns:ns0='http://schemas.microsoft.com/temp/samples' " w:xpath="/ns0:employees[1]/ns0:employee[1]/ns0:CustomerName[1]" w:storeItemID="{B98E728A-96FF-4995-885C-5AF887AB0C35}"/>
              <w15:appearance w15:val="hidden"/>
            </w:sdtPr>
            <w:sdtEndPr/>
            <w:sdtContent>
              <w:r w:rsidR="003F7DAE">
                <w:t>Wireless Networking</w:t>
              </w:r>
            </w:sdtContent>
          </w:sdt>
        </w:p>
      </w:tc>
      <w:tc>
        <w:tcPr>
          <w:tcW w:w="1080" w:type="dxa"/>
        </w:tcPr>
        <w:p w14:paraId="57A98206" w14:textId="77777777" w:rsidR="004D6B86" w:rsidRDefault="00345333">
          <w:pPr>
            <w:pStyle w:val="Header"/>
            <w:jc w:val="right"/>
          </w:pPr>
          <w:r>
            <w:fldChar w:fldCharType="begin"/>
          </w:r>
          <w:r>
            <w:instrText xml:space="preserve"> PAGE   \* MERGEFORMAT </w:instrText>
          </w:r>
          <w:r>
            <w:fldChar w:fldCharType="separate"/>
          </w:r>
          <w:r w:rsidR="00743B66">
            <w:rPr>
              <w:noProof/>
            </w:rPr>
            <w:t>2</w:t>
          </w:r>
          <w:r>
            <w:rPr>
              <w:noProof/>
            </w:rPr>
            <w:fldChar w:fldCharType="end"/>
          </w:r>
        </w:p>
      </w:tc>
    </w:tr>
  </w:tbl>
  <w:p w14:paraId="747D16DE"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C0DF603" w14:textId="77777777">
      <w:tc>
        <w:tcPr>
          <w:tcW w:w="8280" w:type="dxa"/>
        </w:tcPr>
        <w:p w14:paraId="121E1BCE" w14:textId="77777777" w:rsidR="004D6B86" w:rsidRPr="009F0414" w:rsidRDefault="00961AE5" w:rsidP="003F7DAE">
          <w:pPr>
            <w:pStyle w:val="Header"/>
          </w:pPr>
          <w:r>
            <w:t xml:space="preserve">Running head: </w:t>
          </w:r>
          <w:sdt>
            <w:sdtPr>
              <w:alias w:val="Enter shortened title:"/>
              <w:tag w:val="Enter shortened title:"/>
              <w:id w:val="-211583021"/>
              <w:placeholder>
                <w:docPart w:val="0BFD6AF5C454474AAD47BE2517F190D2"/>
              </w:placeholder>
              <w15:dataBinding w:prefixMappings="xmlns:ns0='http://schemas.microsoft.com/temp/samples' " w:xpath="/ns0:employees[1]/ns0:employee[1]/ns0:CustomerName[1]" w:storeItemID="{B98E728A-96FF-4995-885C-5AF887AB0C35}"/>
              <w15:appearance w15:val="hidden"/>
            </w:sdtPr>
            <w:sdtEndPr/>
            <w:sdtContent>
              <w:r w:rsidR="003F7DAE">
                <w:t>Wireless Networking</w:t>
              </w:r>
            </w:sdtContent>
          </w:sdt>
        </w:p>
      </w:tc>
      <w:tc>
        <w:tcPr>
          <w:tcW w:w="1080" w:type="dxa"/>
        </w:tcPr>
        <w:p w14:paraId="281D6DE7" w14:textId="77777777" w:rsidR="004D6B86" w:rsidRDefault="00345333">
          <w:pPr>
            <w:pStyle w:val="Header"/>
            <w:jc w:val="right"/>
          </w:pPr>
          <w:r>
            <w:fldChar w:fldCharType="begin"/>
          </w:r>
          <w:r>
            <w:instrText xml:space="preserve"> PAGE   \* MERGEFORMAT </w:instrText>
          </w:r>
          <w:r>
            <w:fldChar w:fldCharType="separate"/>
          </w:r>
          <w:r w:rsidR="00456AF4">
            <w:rPr>
              <w:noProof/>
            </w:rPr>
            <w:t>1</w:t>
          </w:r>
          <w:r>
            <w:rPr>
              <w:noProof/>
            </w:rPr>
            <w:fldChar w:fldCharType="end"/>
          </w:r>
        </w:p>
      </w:tc>
    </w:tr>
  </w:tbl>
  <w:p w14:paraId="0EA38252"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AE"/>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3F7DAE"/>
    <w:rsid w:val="00456AF4"/>
    <w:rsid w:val="00481CF8"/>
    <w:rsid w:val="00492C2D"/>
    <w:rsid w:val="004A3D87"/>
    <w:rsid w:val="004B18A9"/>
    <w:rsid w:val="004D4F8C"/>
    <w:rsid w:val="004D6B86"/>
    <w:rsid w:val="00504F88"/>
    <w:rsid w:val="0055242C"/>
    <w:rsid w:val="00595412"/>
    <w:rsid w:val="0061747E"/>
    <w:rsid w:val="00641876"/>
    <w:rsid w:val="00645290"/>
    <w:rsid w:val="006B015B"/>
    <w:rsid w:val="006C162F"/>
    <w:rsid w:val="006D7EE9"/>
    <w:rsid w:val="007244DE"/>
    <w:rsid w:val="00741BC2"/>
    <w:rsid w:val="00743B66"/>
    <w:rsid w:val="0081390C"/>
    <w:rsid w:val="00816831"/>
    <w:rsid w:val="00837D67"/>
    <w:rsid w:val="008747E8"/>
    <w:rsid w:val="008A2A83"/>
    <w:rsid w:val="00910F0E"/>
    <w:rsid w:val="00961AE5"/>
    <w:rsid w:val="00991B32"/>
    <w:rsid w:val="009A2C38"/>
    <w:rsid w:val="009F0414"/>
    <w:rsid w:val="00A11571"/>
    <w:rsid w:val="00A4757D"/>
    <w:rsid w:val="00A77F6B"/>
    <w:rsid w:val="00A81BB2"/>
    <w:rsid w:val="00AA5C05"/>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0A3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743B6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741815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6960851">
      <w:bodyDiv w:val="1"/>
      <w:marLeft w:val="0"/>
      <w:marRight w:val="0"/>
      <w:marTop w:val="0"/>
      <w:marBottom w:val="0"/>
      <w:divBdr>
        <w:top w:val="none" w:sz="0" w:space="0" w:color="auto"/>
        <w:left w:val="none" w:sz="0" w:space="0" w:color="auto"/>
        <w:bottom w:val="none" w:sz="0" w:space="0" w:color="auto"/>
        <w:right w:val="none" w:sz="0" w:space="0" w:color="auto"/>
      </w:divBdr>
      <w:divsChild>
        <w:div w:id="798575908">
          <w:marLeft w:val="0"/>
          <w:marRight w:val="0"/>
          <w:marTop w:val="0"/>
          <w:marBottom w:val="0"/>
          <w:divBdr>
            <w:top w:val="none" w:sz="0" w:space="0" w:color="auto"/>
            <w:left w:val="none" w:sz="0" w:space="0" w:color="auto"/>
            <w:bottom w:val="none" w:sz="0" w:space="0" w:color="auto"/>
            <w:right w:val="none" w:sz="0" w:space="0" w:color="auto"/>
          </w:divBdr>
        </w:div>
        <w:div w:id="1974603965">
          <w:marLeft w:val="0"/>
          <w:marRight w:val="0"/>
          <w:marTop w:val="0"/>
          <w:marBottom w:val="0"/>
          <w:divBdr>
            <w:top w:val="none" w:sz="0" w:space="0" w:color="auto"/>
            <w:left w:val="none" w:sz="0" w:space="0" w:color="auto"/>
            <w:bottom w:val="none" w:sz="0" w:space="0" w:color="auto"/>
            <w:right w:val="none" w:sz="0" w:space="0" w:color="auto"/>
          </w:divBdr>
        </w:div>
        <w:div w:id="1049721433">
          <w:marLeft w:val="0"/>
          <w:marRight w:val="0"/>
          <w:marTop w:val="0"/>
          <w:marBottom w:val="0"/>
          <w:divBdr>
            <w:top w:val="none" w:sz="0" w:space="0" w:color="auto"/>
            <w:left w:val="none" w:sz="0" w:space="0" w:color="auto"/>
            <w:bottom w:val="none" w:sz="0" w:space="0" w:color="auto"/>
            <w:right w:val="none" w:sz="0" w:space="0" w:color="auto"/>
          </w:divBdr>
        </w:div>
        <w:div w:id="1286347270">
          <w:marLeft w:val="0"/>
          <w:marRight w:val="0"/>
          <w:marTop w:val="0"/>
          <w:marBottom w:val="0"/>
          <w:divBdr>
            <w:top w:val="none" w:sz="0" w:space="0" w:color="auto"/>
            <w:left w:val="none" w:sz="0" w:space="0" w:color="auto"/>
            <w:bottom w:val="none" w:sz="0" w:space="0" w:color="auto"/>
            <w:right w:val="none" w:sz="0" w:space="0" w:color="auto"/>
          </w:divBdr>
        </w:div>
        <w:div w:id="1717319145">
          <w:marLeft w:val="0"/>
          <w:marRight w:val="0"/>
          <w:marTop w:val="0"/>
          <w:marBottom w:val="0"/>
          <w:divBdr>
            <w:top w:val="none" w:sz="0" w:space="0" w:color="auto"/>
            <w:left w:val="none" w:sz="0" w:space="0" w:color="auto"/>
            <w:bottom w:val="none" w:sz="0" w:space="0" w:color="auto"/>
            <w:right w:val="none" w:sz="0" w:space="0" w:color="auto"/>
          </w:divBdr>
        </w:div>
        <w:div w:id="934049690">
          <w:marLeft w:val="0"/>
          <w:marRight w:val="0"/>
          <w:marTop w:val="0"/>
          <w:marBottom w:val="0"/>
          <w:divBdr>
            <w:top w:val="none" w:sz="0" w:space="0" w:color="auto"/>
            <w:left w:val="none" w:sz="0" w:space="0" w:color="auto"/>
            <w:bottom w:val="none" w:sz="0" w:space="0" w:color="auto"/>
            <w:right w:val="none" w:sz="0" w:space="0" w:color="auto"/>
          </w:divBdr>
        </w:div>
        <w:div w:id="1905722948">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ycampus.aiu-online.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ian/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170EDFF122C444866DB8BE2965ED63"/>
        <w:category>
          <w:name w:val="General"/>
          <w:gallery w:val="placeholder"/>
        </w:category>
        <w:types>
          <w:type w:val="bbPlcHdr"/>
        </w:types>
        <w:behaviors>
          <w:behavior w:val="content"/>
        </w:behaviors>
        <w:guid w:val="{A13FF42C-A224-3F40-B6DB-75DA2D39927F}"/>
      </w:docPartPr>
      <w:docPartBody>
        <w:p w:rsidR="00000000" w:rsidRDefault="00B50D23">
          <w:pPr>
            <w:pStyle w:val="3F170EDFF122C444866DB8BE2965ED63"/>
          </w:pPr>
          <w:r w:rsidRPr="00170521">
            <w:t>SHORTENED TITLE UP TO 50 CHARACTERS</w:t>
          </w:r>
        </w:p>
      </w:docPartBody>
    </w:docPart>
    <w:docPart>
      <w:docPartPr>
        <w:name w:val="0BFD6AF5C454474AAD47BE2517F190D2"/>
        <w:category>
          <w:name w:val="General"/>
          <w:gallery w:val="placeholder"/>
        </w:category>
        <w:types>
          <w:type w:val="bbPlcHdr"/>
        </w:types>
        <w:behaviors>
          <w:behavior w:val="content"/>
        </w:behaviors>
        <w:guid w:val="{6C3BB92C-402A-F24C-A725-440E532C6625}"/>
      </w:docPartPr>
      <w:docPartBody>
        <w:p w:rsidR="00000000" w:rsidRDefault="00B50D23">
          <w:pPr>
            <w:pStyle w:val="0BFD6AF5C454474AAD47BE2517F190D2"/>
          </w:pPr>
          <w:r w:rsidRPr="00170521">
            <w:t>SHORTENED TIT</w:t>
          </w:r>
          <w:r w:rsidRPr="00170521">
            <w: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23"/>
    <w:rsid w:val="00B5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59295B42E42045A2A009C73E736DD5">
    <w:name w:val="AD59295B42E42045A2A009C73E736DD5"/>
  </w:style>
  <w:style w:type="paragraph" w:customStyle="1" w:styleId="9CF0A45530EE8548BB3FEE8FBF2B85C0">
    <w:name w:val="9CF0A45530EE8548BB3FEE8FBF2B85C0"/>
  </w:style>
  <w:style w:type="paragraph" w:customStyle="1" w:styleId="B5D20CA3397EA5469DF752C9764E18F9">
    <w:name w:val="B5D20CA3397EA5469DF752C9764E18F9"/>
  </w:style>
  <w:style w:type="paragraph" w:customStyle="1" w:styleId="56E64B6A9B5B224DA4AE7A06A76FEB0F">
    <w:name w:val="56E64B6A9B5B224DA4AE7A06A76FEB0F"/>
  </w:style>
  <w:style w:type="character" w:styleId="Emphasis">
    <w:name w:val="Emphasis"/>
    <w:basedOn w:val="DefaultParagraphFont"/>
    <w:uiPriority w:val="4"/>
    <w:unhideWhenUsed/>
    <w:qFormat/>
    <w:rPr>
      <w:i/>
      <w:iCs/>
    </w:rPr>
  </w:style>
  <w:style w:type="paragraph" w:customStyle="1" w:styleId="658B133FB9F0914681ACB731BBF3A2C0">
    <w:name w:val="658B133FB9F0914681ACB731BBF3A2C0"/>
  </w:style>
  <w:style w:type="paragraph" w:customStyle="1" w:styleId="226CFB201FDDF2418A63542513FA2999">
    <w:name w:val="226CFB201FDDF2418A63542513FA2999"/>
  </w:style>
  <w:style w:type="paragraph" w:customStyle="1" w:styleId="0D3C61FBDEE54B43B846AB4BC4B11D31">
    <w:name w:val="0D3C61FBDEE54B43B846AB4BC4B11D31"/>
  </w:style>
  <w:style w:type="paragraph" w:customStyle="1" w:styleId="5572CBFD0C2DF546828B611738BA5710">
    <w:name w:val="5572CBFD0C2DF546828B611738BA5710"/>
  </w:style>
  <w:style w:type="paragraph" w:customStyle="1" w:styleId="2AD2C0686893CA448BDC6B28FD57DDB4">
    <w:name w:val="2AD2C0686893CA448BDC6B28FD57DDB4"/>
  </w:style>
  <w:style w:type="paragraph" w:customStyle="1" w:styleId="02C128A2D5DE4541BE68E95DF2427645">
    <w:name w:val="02C128A2D5DE4541BE68E95DF2427645"/>
  </w:style>
  <w:style w:type="character" w:styleId="FootnoteReference">
    <w:name w:val="footnote reference"/>
    <w:basedOn w:val="DefaultParagraphFont"/>
    <w:uiPriority w:val="99"/>
    <w:qFormat/>
    <w:rPr>
      <w:vertAlign w:val="superscript"/>
    </w:rPr>
  </w:style>
  <w:style w:type="paragraph" w:customStyle="1" w:styleId="176BE1BDC533F941A0193952CBF52B3C">
    <w:name w:val="176BE1BDC533F941A0193952CBF52B3C"/>
  </w:style>
  <w:style w:type="paragraph" w:customStyle="1" w:styleId="A779B51BF3F542488FED4503FB485219">
    <w:name w:val="A779B51BF3F542488FED4503FB485219"/>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020A03B07A3A104F86F8021B703A9F86">
    <w:name w:val="020A03B07A3A104F86F8021B703A9F86"/>
  </w:style>
  <w:style w:type="paragraph" w:customStyle="1" w:styleId="BDA90EACEBA245418C77D56B58AC8F6D">
    <w:name w:val="BDA90EACEBA245418C77D56B58AC8F6D"/>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4E79139FA2834D49A7614E4F1E1063F0">
    <w:name w:val="4E79139FA2834D49A7614E4F1E1063F0"/>
  </w:style>
  <w:style w:type="paragraph" w:customStyle="1" w:styleId="9DD3C9D232EC894E9AA54696AE30AB1F">
    <w:name w:val="9DD3C9D232EC894E9AA54696AE30AB1F"/>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DF655FBCD846A447A19FB91CAECEA75A">
    <w:name w:val="DF655FBCD846A447A19FB91CAECEA75A"/>
  </w:style>
  <w:style w:type="paragraph" w:customStyle="1" w:styleId="A367F93FF5983E4DA7304A8031F401B1">
    <w:name w:val="A367F93FF5983E4DA7304A8031F401B1"/>
  </w:style>
  <w:style w:type="paragraph" w:customStyle="1" w:styleId="A8A09CA66D5C094D8889EF2D15DD32E9">
    <w:name w:val="A8A09CA66D5C094D8889EF2D15DD32E9"/>
  </w:style>
  <w:style w:type="paragraph" w:customStyle="1" w:styleId="3EA76B6C45E0CE418FA104C21B3C57BD">
    <w:name w:val="3EA76B6C45E0CE418FA104C21B3C57BD"/>
  </w:style>
  <w:style w:type="paragraph" w:customStyle="1" w:styleId="6675268A87B9924F8FE90BB9C60D9B39">
    <w:name w:val="6675268A87B9924F8FE90BB9C60D9B39"/>
  </w:style>
  <w:style w:type="paragraph" w:customStyle="1" w:styleId="AE9E4EE7F646CB41AC719795F6BA898A">
    <w:name w:val="AE9E4EE7F646CB41AC719795F6BA898A"/>
  </w:style>
  <w:style w:type="paragraph" w:customStyle="1" w:styleId="84E1D51FBD76A543A0B17B00396F9E03">
    <w:name w:val="84E1D51FBD76A543A0B17B00396F9E03"/>
  </w:style>
  <w:style w:type="paragraph" w:customStyle="1" w:styleId="EAC53345DC05974CA8D370DA4216507D">
    <w:name w:val="EAC53345DC05974CA8D370DA4216507D"/>
  </w:style>
  <w:style w:type="paragraph" w:customStyle="1" w:styleId="31FCA871488BAF4796BCC3DAFCA8A888">
    <w:name w:val="31FCA871488BAF4796BCC3DAFCA8A888"/>
  </w:style>
  <w:style w:type="paragraph" w:customStyle="1" w:styleId="FF80E19AE4032B4CAD6938D87BE56879">
    <w:name w:val="FF80E19AE4032B4CAD6938D87BE56879"/>
  </w:style>
  <w:style w:type="paragraph" w:customStyle="1" w:styleId="DC862C497E777A49BD27F71455130675">
    <w:name w:val="DC862C497E777A49BD27F71455130675"/>
  </w:style>
  <w:style w:type="paragraph" w:customStyle="1" w:styleId="208AED4E77AD7542957A9A85616EAF4C">
    <w:name w:val="208AED4E77AD7542957A9A85616EAF4C"/>
  </w:style>
  <w:style w:type="paragraph" w:customStyle="1" w:styleId="369941CF3172C245B6783F30D00F3275">
    <w:name w:val="369941CF3172C245B6783F30D00F3275"/>
  </w:style>
  <w:style w:type="paragraph" w:customStyle="1" w:styleId="EDE294EC60EC1B438596E07A71F473D5">
    <w:name w:val="EDE294EC60EC1B438596E07A71F473D5"/>
  </w:style>
  <w:style w:type="paragraph" w:customStyle="1" w:styleId="0AB8FBEBBE6B9346BC3A815B518DCB8F">
    <w:name w:val="0AB8FBEBBE6B9346BC3A815B518DCB8F"/>
  </w:style>
  <w:style w:type="paragraph" w:customStyle="1" w:styleId="14E1FC72E422BA46A5EC1AC403DBE096">
    <w:name w:val="14E1FC72E422BA46A5EC1AC403DBE096"/>
  </w:style>
  <w:style w:type="paragraph" w:customStyle="1" w:styleId="D6042ACF2D9CCE438EFD069E7E6D6275">
    <w:name w:val="D6042ACF2D9CCE438EFD069E7E6D6275"/>
  </w:style>
  <w:style w:type="paragraph" w:customStyle="1" w:styleId="48E9854DF0EC2647AF2719BC0DD76462">
    <w:name w:val="48E9854DF0EC2647AF2719BC0DD76462"/>
  </w:style>
  <w:style w:type="paragraph" w:customStyle="1" w:styleId="5807AAAACBE1F64FAC1D8BF3A7F322F8">
    <w:name w:val="5807AAAACBE1F64FAC1D8BF3A7F322F8"/>
  </w:style>
  <w:style w:type="paragraph" w:customStyle="1" w:styleId="8BE374D28497654BB3B6B62B2B5CB78D">
    <w:name w:val="8BE374D28497654BB3B6B62B2B5CB78D"/>
  </w:style>
  <w:style w:type="paragraph" w:customStyle="1" w:styleId="3A8824C62B8F0A46BD2D72848A6F93AD">
    <w:name w:val="3A8824C62B8F0A46BD2D72848A6F93AD"/>
  </w:style>
  <w:style w:type="paragraph" w:customStyle="1" w:styleId="5BA1999802922549A0B2D42F63670783">
    <w:name w:val="5BA1999802922549A0B2D42F63670783"/>
  </w:style>
  <w:style w:type="paragraph" w:customStyle="1" w:styleId="8771846ADB78FA4182FD0DC807489BCF">
    <w:name w:val="8771846ADB78FA4182FD0DC807489BCF"/>
  </w:style>
  <w:style w:type="paragraph" w:customStyle="1" w:styleId="A211B86FAF6E8B4B989C483C8DD5F629">
    <w:name w:val="A211B86FAF6E8B4B989C483C8DD5F629"/>
  </w:style>
  <w:style w:type="paragraph" w:customStyle="1" w:styleId="B3FBCD82A83D624B9FBC2D8F43982261">
    <w:name w:val="B3FBCD82A83D624B9FBC2D8F43982261"/>
  </w:style>
  <w:style w:type="paragraph" w:customStyle="1" w:styleId="05A3D2542BA9BB408C0F01196C220C30">
    <w:name w:val="05A3D2542BA9BB408C0F01196C220C30"/>
  </w:style>
  <w:style w:type="paragraph" w:customStyle="1" w:styleId="A19970E4A211F4408BC5A5F25652C453">
    <w:name w:val="A19970E4A211F4408BC5A5F25652C453"/>
  </w:style>
  <w:style w:type="paragraph" w:customStyle="1" w:styleId="ABD5043A4EE46446B1C00A85567ED54F">
    <w:name w:val="ABD5043A4EE46446B1C00A85567ED54F"/>
  </w:style>
  <w:style w:type="paragraph" w:customStyle="1" w:styleId="056D243BC6F51744B4D098D8FAE74E3C">
    <w:name w:val="056D243BC6F51744B4D098D8FAE74E3C"/>
  </w:style>
  <w:style w:type="paragraph" w:customStyle="1" w:styleId="5374F098DAD8C04FA8D5AE300C75FBB8">
    <w:name w:val="5374F098DAD8C04FA8D5AE300C75FBB8"/>
  </w:style>
  <w:style w:type="paragraph" w:customStyle="1" w:styleId="B47FB8FA8CD1434FBBE6B0F80286B58F">
    <w:name w:val="B47FB8FA8CD1434FBBE6B0F80286B58F"/>
  </w:style>
  <w:style w:type="paragraph" w:customStyle="1" w:styleId="21F5C1A624C27F4E8D81F0A3696A716B">
    <w:name w:val="21F5C1A624C27F4E8D81F0A3696A716B"/>
  </w:style>
  <w:style w:type="paragraph" w:customStyle="1" w:styleId="F359CD5B5537AE4FBA61326C0C766725">
    <w:name w:val="F359CD5B5537AE4FBA61326C0C766725"/>
  </w:style>
  <w:style w:type="paragraph" w:customStyle="1" w:styleId="9EDAC85FB695BB4888156229677BBC58">
    <w:name w:val="9EDAC85FB695BB4888156229677BBC58"/>
  </w:style>
  <w:style w:type="paragraph" w:customStyle="1" w:styleId="4950919D41563E4B890E45B001737725">
    <w:name w:val="4950919D41563E4B890E45B001737725"/>
  </w:style>
  <w:style w:type="paragraph" w:customStyle="1" w:styleId="54EA3FD972ED3D4F83B512DB0786C9DC">
    <w:name w:val="54EA3FD972ED3D4F83B512DB0786C9DC"/>
  </w:style>
  <w:style w:type="paragraph" w:customStyle="1" w:styleId="48A5CD5B5F39C54390249FC8153EC00B">
    <w:name w:val="48A5CD5B5F39C54390249FC8153EC00B"/>
  </w:style>
  <w:style w:type="paragraph" w:customStyle="1" w:styleId="FCBE0300717C7D4E83F71BB6CCD23368">
    <w:name w:val="FCBE0300717C7D4E83F71BB6CCD23368"/>
  </w:style>
  <w:style w:type="paragraph" w:customStyle="1" w:styleId="B251DA58805B22478037CD5739D46B35">
    <w:name w:val="B251DA58805B22478037CD5739D46B35"/>
  </w:style>
  <w:style w:type="paragraph" w:customStyle="1" w:styleId="2301136455FB0C4C9ACB0D640A042894">
    <w:name w:val="2301136455FB0C4C9ACB0D640A042894"/>
  </w:style>
  <w:style w:type="paragraph" w:customStyle="1" w:styleId="4CA7A573945AA7449CF521EFB5D5FA42">
    <w:name w:val="4CA7A573945AA7449CF521EFB5D5FA42"/>
  </w:style>
  <w:style w:type="paragraph" w:customStyle="1" w:styleId="C2A55102903BFC4F9B290D94AF8982AA">
    <w:name w:val="C2A55102903BFC4F9B290D94AF8982AA"/>
  </w:style>
  <w:style w:type="paragraph" w:customStyle="1" w:styleId="6530BF6673B8A64999E89DFD31D2613D">
    <w:name w:val="6530BF6673B8A64999E89DFD31D2613D"/>
  </w:style>
  <w:style w:type="paragraph" w:customStyle="1" w:styleId="5374EE185B6E5A44B83CB991EFFBFB60">
    <w:name w:val="5374EE185B6E5A44B83CB991EFFBFB60"/>
  </w:style>
  <w:style w:type="paragraph" w:customStyle="1" w:styleId="3F170EDFF122C444866DB8BE2965ED63">
    <w:name w:val="3F170EDFF122C444866DB8BE2965ED63"/>
  </w:style>
  <w:style w:type="paragraph" w:customStyle="1" w:styleId="0BFD6AF5C454474AAD47BE2517F190D2">
    <w:name w:val="0BFD6AF5C454474AAD47BE2517F19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w:rsidRDefault="003F7DAE"&gt;&lt;w:r&gt;&lt;w:t&gt;Wireless Networking&lt;/w:t&gt;&lt;/w:r&gt;&lt;/w:p&gt;&lt;w:sectPr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6A0C76F-1483-524F-8FF9-B4D38FFA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21</TotalTime>
  <Pages>4</Pages>
  <Words>498</Words>
  <Characters>2844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3</cp:revision>
  <dcterms:created xsi:type="dcterms:W3CDTF">2017-04-26T04:30:00Z</dcterms:created>
  <dcterms:modified xsi:type="dcterms:W3CDTF">2017-04-26T04:58:00Z</dcterms:modified>
</cp:coreProperties>
</file>