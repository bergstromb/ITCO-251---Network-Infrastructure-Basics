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28F8F" w14:textId="77777777" w:rsidR="004D6B86" w:rsidRDefault="003761D4">
      <w:pPr>
        <w:pStyle w:val="Title"/>
      </w:pPr>
      <w:r>
        <w:t>Global Packaging</w:t>
      </w:r>
    </w:p>
    <w:p w14:paraId="022A133B" w14:textId="77777777" w:rsidR="004D6B86" w:rsidRDefault="003761D4">
      <w:pPr>
        <w:pStyle w:val="Title2"/>
      </w:pPr>
      <w:r>
        <w:t xml:space="preserve">ITCO 251 </w:t>
      </w:r>
    </w:p>
    <w:p w14:paraId="23306D57" w14:textId="77777777" w:rsidR="003761D4" w:rsidRDefault="003761D4">
      <w:pPr>
        <w:pStyle w:val="Title2"/>
      </w:pPr>
      <w:r>
        <w:t>Brian Bergstrom</w:t>
      </w:r>
    </w:p>
    <w:p w14:paraId="13DF7136" w14:textId="77777777" w:rsidR="003761D4" w:rsidRDefault="003761D4">
      <w:pPr>
        <w:pStyle w:val="Title2"/>
      </w:pPr>
      <w:r>
        <w:t>March 5, 2017</w:t>
      </w:r>
    </w:p>
    <w:p w14:paraId="7E06DD7C" w14:textId="77777777" w:rsidR="003761D4" w:rsidRDefault="003761D4">
      <w:pPr>
        <w:pStyle w:val="Title2"/>
      </w:pPr>
      <w:r>
        <w:t>AIU Online</w:t>
      </w:r>
    </w:p>
    <w:p w14:paraId="686BD914" w14:textId="77777777" w:rsidR="004D6B86" w:rsidRDefault="003761D4" w:rsidP="003761D4">
      <w:pPr>
        <w:pStyle w:val="SectionTitle"/>
      </w:pPr>
      <w:r>
        <w:lastRenderedPageBreak/>
        <w:t>Global Packaging</w:t>
      </w:r>
      <w:bookmarkStart w:id="0" w:name="_GoBack"/>
      <w:bookmarkEnd w:id="0"/>
    </w:p>
    <w:sectPr w:rsidR="004D6B86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B7406" w14:textId="77777777" w:rsidR="00FD40B3" w:rsidRDefault="00FD40B3">
      <w:pPr>
        <w:spacing w:line="240" w:lineRule="auto"/>
      </w:pPr>
      <w:r>
        <w:separator/>
      </w:r>
    </w:p>
    <w:p w14:paraId="163F02F8" w14:textId="77777777" w:rsidR="00FD40B3" w:rsidRDefault="00FD40B3"/>
  </w:endnote>
  <w:endnote w:type="continuationSeparator" w:id="0">
    <w:p w14:paraId="5BE11AA4" w14:textId="77777777" w:rsidR="00FD40B3" w:rsidRDefault="00FD40B3">
      <w:pPr>
        <w:spacing w:line="240" w:lineRule="auto"/>
      </w:pPr>
      <w:r>
        <w:continuationSeparator/>
      </w:r>
    </w:p>
    <w:p w14:paraId="65C7FB70" w14:textId="77777777" w:rsidR="00FD40B3" w:rsidRDefault="00FD40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3235D" w14:textId="77777777" w:rsidR="00FD40B3" w:rsidRDefault="00FD40B3">
      <w:pPr>
        <w:spacing w:line="240" w:lineRule="auto"/>
      </w:pPr>
      <w:r>
        <w:separator/>
      </w:r>
    </w:p>
    <w:p w14:paraId="48209587" w14:textId="77777777" w:rsidR="00FD40B3" w:rsidRDefault="00FD40B3"/>
  </w:footnote>
  <w:footnote w:type="continuationSeparator" w:id="0">
    <w:p w14:paraId="3C6D11FF" w14:textId="77777777" w:rsidR="00FD40B3" w:rsidRDefault="00FD40B3">
      <w:pPr>
        <w:spacing w:line="240" w:lineRule="auto"/>
      </w:pPr>
      <w:r>
        <w:continuationSeparator/>
      </w:r>
    </w:p>
    <w:p w14:paraId="3F58274C" w14:textId="77777777" w:rsidR="00FD40B3" w:rsidRDefault="00FD40B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218B402" w14:textId="77777777">
      <w:tc>
        <w:tcPr>
          <w:tcW w:w="8280" w:type="dxa"/>
        </w:tcPr>
        <w:p w14:paraId="33CAAFE9" w14:textId="77777777" w:rsidR="004D6B86" w:rsidRPr="00170521" w:rsidRDefault="00FD40B3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>
                <w:docPart w:val="C31BECF397C7B24A97E94E9BE02E5F1B"/>
              </w:placeholder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3761D4">
                <w:t>Global Packaging</w:t>
              </w:r>
            </w:sdtContent>
          </w:sdt>
        </w:p>
      </w:tc>
      <w:tc>
        <w:tcPr>
          <w:tcW w:w="1080" w:type="dxa"/>
        </w:tcPr>
        <w:p w14:paraId="01CB5F6E" w14:textId="77777777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761D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8BEA1A6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3E4B120D" w14:textId="77777777">
      <w:tc>
        <w:tcPr>
          <w:tcW w:w="8280" w:type="dxa"/>
        </w:tcPr>
        <w:p w14:paraId="77154457" w14:textId="77777777" w:rsidR="004D6B86" w:rsidRPr="009F0414" w:rsidRDefault="00961AE5" w:rsidP="003761D4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:placeholder>
                <w:docPart w:val="738F9EE9545BEA48942CD1E39F7D0A94"/>
              </w:placeholder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3761D4">
                <w:t>Global Packaging</w:t>
              </w:r>
            </w:sdtContent>
          </w:sdt>
        </w:p>
      </w:tc>
      <w:tc>
        <w:tcPr>
          <w:tcW w:w="1080" w:type="dxa"/>
        </w:tcPr>
        <w:p w14:paraId="05EBB352" w14:textId="77777777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761D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1005E94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D4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761D4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B015B"/>
    <w:rsid w:val="006C162F"/>
    <w:rsid w:val="006D7EE9"/>
    <w:rsid w:val="007244DE"/>
    <w:rsid w:val="0081390C"/>
    <w:rsid w:val="00816831"/>
    <w:rsid w:val="00837D67"/>
    <w:rsid w:val="008747E8"/>
    <w:rsid w:val="008A2A83"/>
    <w:rsid w:val="00910F0E"/>
    <w:rsid w:val="00961AE5"/>
    <w:rsid w:val="009A2C38"/>
    <w:rsid w:val="009F0414"/>
    <w:rsid w:val="00A4757D"/>
    <w:rsid w:val="00A77F6B"/>
    <w:rsid w:val="00A81BB2"/>
    <w:rsid w:val="00AA5C05"/>
    <w:rsid w:val="00C00EAE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D40B3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8E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rian/Library/Containers/com.microsoft.Word/Data/Library/Caches/1033/TM16392902/AP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1BECF397C7B24A97E94E9BE02E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2C8D-4F3C-D549-9057-54691BF944EE}"/>
      </w:docPartPr>
      <w:docPartBody>
        <w:p w:rsidR="00000000" w:rsidRDefault="00053268">
          <w:pPr>
            <w:pStyle w:val="C31BECF397C7B24A97E94E9BE02E5F1B"/>
          </w:pPr>
          <w:r w:rsidRPr="00170521">
            <w:t>SHORTENED TITLE UP TO 50 CHARACTERS</w:t>
          </w:r>
        </w:p>
      </w:docPartBody>
    </w:docPart>
    <w:docPart>
      <w:docPartPr>
        <w:name w:val="738F9EE9545BEA48942CD1E39F7D0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FBCAE-AAF1-5243-AE6F-D6DB2BF601D3}"/>
      </w:docPartPr>
      <w:docPartBody>
        <w:p w:rsidR="00000000" w:rsidRDefault="00053268">
          <w:pPr>
            <w:pStyle w:val="738F9EE9545BEA48942CD1E39F7D0A94"/>
          </w:pPr>
          <w:r w:rsidRPr="00170521">
            <w:t>SHORTENED TIT</w:t>
          </w:r>
          <w:r w:rsidRPr="00170521">
            <w:t>LE UP TO 50 CHARACTERS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68"/>
    <w:rsid w:val="0005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88C38D9D6354DA65A5409E22C68B2">
    <w:name w:val="A6888C38D9D6354DA65A5409E22C68B2"/>
  </w:style>
  <w:style w:type="paragraph" w:customStyle="1" w:styleId="27106C964BD11843B106B2A377DEF9B8">
    <w:name w:val="27106C964BD11843B106B2A377DEF9B8"/>
  </w:style>
  <w:style w:type="paragraph" w:customStyle="1" w:styleId="6B6538A949112846A9E400FD042B56D7">
    <w:name w:val="6B6538A949112846A9E400FD042B56D7"/>
  </w:style>
  <w:style w:type="paragraph" w:customStyle="1" w:styleId="8575F07082A87148B9324498F2ACE1C3">
    <w:name w:val="8575F07082A87148B9324498F2ACE1C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EBFE499AD932745B98262436589ACEA">
    <w:name w:val="7EBFE499AD932745B98262436589ACEA"/>
  </w:style>
  <w:style w:type="paragraph" w:customStyle="1" w:styleId="BCE65A2D5BD3FA49B2F1DA1450E5EE63">
    <w:name w:val="BCE65A2D5BD3FA49B2F1DA1450E5EE63"/>
  </w:style>
  <w:style w:type="paragraph" w:customStyle="1" w:styleId="076F6DBE4D81A54BAF43BA82C7096C1A">
    <w:name w:val="076F6DBE4D81A54BAF43BA82C7096C1A"/>
  </w:style>
  <w:style w:type="paragraph" w:customStyle="1" w:styleId="1C0A51FE85AEA246A1B7DFE4EDAFFE2A">
    <w:name w:val="1C0A51FE85AEA246A1B7DFE4EDAFFE2A"/>
  </w:style>
  <w:style w:type="paragraph" w:customStyle="1" w:styleId="C813E3FB42016843A678FA9B9BFE5FE6">
    <w:name w:val="C813E3FB42016843A678FA9B9BFE5FE6"/>
  </w:style>
  <w:style w:type="paragraph" w:customStyle="1" w:styleId="471326438EB46B4FB39B3BD8A86B0B04">
    <w:name w:val="471326438EB46B4FB39B3BD8A86B0B04"/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paragraph" w:customStyle="1" w:styleId="8F893E424BE7B642977E297425288608">
    <w:name w:val="8F893E424BE7B642977E297425288608"/>
  </w:style>
  <w:style w:type="paragraph" w:customStyle="1" w:styleId="6DD2AB1E7F1DAB47A86022089AB21B50">
    <w:name w:val="6DD2AB1E7F1DAB47A86022089AB21B50"/>
  </w:style>
  <w:style w:type="character" w:customStyle="1" w:styleId="Heading3Char">
    <w:name w:val="Heading 3 Char"/>
    <w:basedOn w:val="DefaultParagraphFont"/>
    <w:link w:val="Heading3"/>
    <w:uiPriority w:val="5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customStyle="1" w:styleId="5FA12CBCBFACD348B994B12CC83A2C4D">
    <w:name w:val="5FA12CBCBFACD348B994B12CC83A2C4D"/>
  </w:style>
  <w:style w:type="paragraph" w:customStyle="1" w:styleId="3CF39617B5208448AA030FA381BD924E">
    <w:name w:val="3CF39617B5208448AA030FA381BD924E"/>
  </w:style>
  <w:style w:type="character" w:customStyle="1" w:styleId="Heading4Char">
    <w:name w:val="Heading 4 Char"/>
    <w:basedOn w:val="DefaultParagraphFont"/>
    <w:link w:val="Heading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customStyle="1" w:styleId="8981E2254ECDD149B89BCDF24F85B24C">
    <w:name w:val="8981E2254ECDD149B89BCDF24F85B24C"/>
  </w:style>
  <w:style w:type="paragraph" w:customStyle="1" w:styleId="F5585F71C2DBED419C5DDFBBDC2981FA">
    <w:name w:val="F5585F71C2DBED419C5DDFBBDC2981FA"/>
  </w:style>
  <w:style w:type="character" w:customStyle="1" w:styleId="Heading5Char">
    <w:name w:val="Heading 5 Char"/>
    <w:basedOn w:val="DefaultParagraphFont"/>
    <w:link w:val="Heading5"/>
    <w:uiPriority w:val="5"/>
    <w:rPr>
      <w:rFonts w:asciiTheme="majorHAnsi" w:eastAsiaTheme="majorEastAsia" w:hAnsiTheme="majorHAnsi" w:cstheme="majorBidi"/>
      <w:i/>
      <w:iCs/>
      <w:color w:val="000000" w:themeColor="text1"/>
      <w:lang w:eastAsia="ja-JP"/>
    </w:rPr>
  </w:style>
  <w:style w:type="paragraph" w:customStyle="1" w:styleId="932EA83237EAAE4684C7BA20198E8312">
    <w:name w:val="932EA83237EAAE4684C7BA20198E8312"/>
  </w:style>
  <w:style w:type="paragraph" w:customStyle="1" w:styleId="A923B62E135AE747834E7EFE3D0BE9EE">
    <w:name w:val="A923B62E135AE747834E7EFE3D0BE9EE"/>
  </w:style>
  <w:style w:type="paragraph" w:customStyle="1" w:styleId="AB06219034F90C4B82A88700DCB74AB8">
    <w:name w:val="AB06219034F90C4B82A88700DCB74AB8"/>
  </w:style>
  <w:style w:type="paragraph" w:customStyle="1" w:styleId="F012143595ED93419731CE0797A435E3">
    <w:name w:val="F012143595ED93419731CE0797A435E3"/>
  </w:style>
  <w:style w:type="paragraph" w:customStyle="1" w:styleId="B0A1C1D45095B9479A765CDE39C807BB">
    <w:name w:val="B0A1C1D45095B9479A765CDE39C807BB"/>
  </w:style>
  <w:style w:type="paragraph" w:customStyle="1" w:styleId="B687275AAD0B114491B4371759444C04">
    <w:name w:val="B687275AAD0B114491B4371759444C04"/>
  </w:style>
  <w:style w:type="paragraph" w:customStyle="1" w:styleId="A4BD1A896BB37543A81F2CBD851166E8">
    <w:name w:val="A4BD1A896BB37543A81F2CBD851166E8"/>
  </w:style>
  <w:style w:type="paragraph" w:customStyle="1" w:styleId="5050BD620AFC5C418D0016B658AA06D2">
    <w:name w:val="5050BD620AFC5C418D0016B658AA06D2"/>
  </w:style>
  <w:style w:type="paragraph" w:customStyle="1" w:styleId="97F1C86322A27A4384EB761909DF4162">
    <w:name w:val="97F1C86322A27A4384EB761909DF4162"/>
  </w:style>
  <w:style w:type="paragraph" w:customStyle="1" w:styleId="9BDFB43E178F4A429457B60C4E10C9B5">
    <w:name w:val="9BDFB43E178F4A429457B60C4E10C9B5"/>
  </w:style>
  <w:style w:type="paragraph" w:customStyle="1" w:styleId="D91A8BF2FD11C94C84C57D58253C8FE1">
    <w:name w:val="D91A8BF2FD11C94C84C57D58253C8FE1"/>
  </w:style>
  <w:style w:type="paragraph" w:customStyle="1" w:styleId="69755FE5F2E6D54EA543ED4F821B89E5">
    <w:name w:val="69755FE5F2E6D54EA543ED4F821B89E5"/>
  </w:style>
  <w:style w:type="paragraph" w:customStyle="1" w:styleId="914241CE0F27974BAD27745C1FFFEB8B">
    <w:name w:val="914241CE0F27974BAD27745C1FFFEB8B"/>
  </w:style>
  <w:style w:type="paragraph" w:customStyle="1" w:styleId="BE69C857A97C2C46871F365944DD8B0F">
    <w:name w:val="BE69C857A97C2C46871F365944DD8B0F"/>
  </w:style>
  <w:style w:type="paragraph" w:customStyle="1" w:styleId="A4C407553D258F4785D6BEE2974D754C">
    <w:name w:val="A4C407553D258F4785D6BEE2974D754C"/>
  </w:style>
  <w:style w:type="paragraph" w:customStyle="1" w:styleId="AA758ADDAB58DA41BB1632D2216783A1">
    <w:name w:val="AA758ADDAB58DA41BB1632D2216783A1"/>
  </w:style>
  <w:style w:type="paragraph" w:customStyle="1" w:styleId="BDDE5E828129144DAF40CAFEFB3418EA">
    <w:name w:val="BDDE5E828129144DAF40CAFEFB3418EA"/>
  </w:style>
  <w:style w:type="paragraph" w:customStyle="1" w:styleId="D0AB2E7DB17A054F87494F3C35CF8FB9">
    <w:name w:val="D0AB2E7DB17A054F87494F3C35CF8FB9"/>
  </w:style>
  <w:style w:type="paragraph" w:customStyle="1" w:styleId="8E1CF748A81C70428124D641DAEB0BFE">
    <w:name w:val="8E1CF748A81C70428124D641DAEB0BFE"/>
  </w:style>
  <w:style w:type="paragraph" w:customStyle="1" w:styleId="A31A06E33CC0E343A9A92FE2476A3C6D">
    <w:name w:val="A31A06E33CC0E343A9A92FE2476A3C6D"/>
  </w:style>
  <w:style w:type="paragraph" w:customStyle="1" w:styleId="67D12DDB1A74E74DB64325304277B1E4">
    <w:name w:val="67D12DDB1A74E74DB64325304277B1E4"/>
  </w:style>
  <w:style w:type="paragraph" w:customStyle="1" w:styleId="BDE349D00C0AD0468ECA24E24314C87D">
    <w:name w:val="BDE349D00C0AD0468ECA24E24314C87D"/>
  </w:style>
  <w:style w:type="paragraph" w:customStyle="1" w:styleId="925937BE6A0FCD43B55A1072798300D3">
    <w:name w:val="925937BE6A0FCD43B55A1072798300D3"/>
  </w:style>
  <w:style w:type="paragraph" w:customStyle="1" w:styleId="9F2DCC63B99CFD4FB88A637C019915A1">
    <w:name w:val="9F2DCC63B99CFD4FB88A637C019915A1"/>
  </w:style>
  <w:style w:type="paragraph" w:customStyle="1" w:styleId="2E860FD4C2468C45BA718595ACD33817">
    <w:name w:val="2E860FD4C2468C45BA718595ACD33817"/>
  </w:style>
  <w:style w:type="paragraph" w:customStyle="1" w:styleId="9DB1AAF40D2D994D8E362CB9A7BF7F7B">
    <w:name w:val="9DB1AAF40D2D994D8E362CB9A7BF7F7B"/>
  </w:style>
  <w:style w:type="paragraph" w:customStyle="1" w:styleId="E44FED52E8DF9648822A7D12C0A98025">
    <w:name w:val="E44FED52E8DF9648822A7D12C0A98025"/>
  </w:style>
  <w:style w:type="paragraph" w:customStyle="1" w:styleId="F3668A3CC8953D4C9863627E7BF84AB2">
    <w:name w:val="F3668A3CC8953D4C9863627E7BF84AB2"/>
  </w:style>
  <w:style w:type="paragraph" w:customStyle="1" w:styleId="4CDED4503B83E2428DDF95594CB99A4F">
    <w:name w:val="4CDED4503B83E2428DDF95594CB99A4F"/>
  </w:style>
  <w:style w:type="paragraph" w:customStyle="1" w:styleId="6CA344170B505F42B142DDAEA78C510B">
    <w:name w:val="6CA344170B505F42B142DDAEA78C510B"/>
  </w:style>
  <w:style w:type="paragraph" w:customStyle="1" w:styleId="14242E432CE1514D9B0D9C676F3DE10E">
    <w:name w:val="14242E432CE1514D9B0D9C676F3DE10E"/>
  </w:style>
  <w:style w:type="paragraph" w:customStyle="1" w:styleId="52F74B6C6296D04F99F4D29ADCF88B84">
    <w:name w:val="52F74B6C6296D04F99F4D29ADCF88B84"/>
  </w:style>
  <w:style w:type="paragraph" w:customStyle="1" w:styleId="276259409A582A449F9A94F65004918E">
    <w:name w:val="276259409A582A449F9A94F65004918E"/>
  </w:style>
  <w:style w:type="paragraph" w:customStyle="1" w:styleId="B80D5DC8FFB60D478DD63A24A744147E">
    <w:name w:val="B80D5DC8FFB60D478DD63A24A744147E"/>
  </w:style>
  <w:style w:type="paragraph" w:customStyle="1" w:styleId="73C5CC6C63C76C43893443072123A828">
    <w:name w:val="73C5CC6C63C76C43893443072123A828"/>
  </w:style>
  <w:style w:type="paragraph" w:customStyle="1" w:styleId="F631D2DD45603C42B361245818D8C57E">
    <w:name w:val="F631D2DD45603C42B361245818D8C57E"/>
  </w:style>
  <w:style w:type="paragraph" w:customStyle="1" w:styleId="6085709CAFB3074087B2875DC511569C">
    <w:name w:val="6085709CAFB3074087B2875DC511569C"/>
  </w:style>
  <w:style w:type="paragraph" w:customStyle="1" w:styleId="431AECCD05852B4EBC06DB146112C178">
    <w:name w:val="431AECCD05852B4EBC06DB146112C178"/>
  </w:style>
  <w:style w:type="paragraph" w:customStyle="1" w:styleId="FF626E1EC3EA8F438F3D2E4B41FCACAE">
    <w:name w:val="FF626E1EC3EA8F438F3D2E4B41FCACAE"/>
  </w:style>
  <w:style w:type="paragraph" w:customStyle="1" w:styleId="B80A9D5506CAEA41888F6EF9564E27DD">
    <w:name w:val="B80A9D5506CAEA41888F6EF9564E27DD"/>
  </w:style>
  <w:style w:type="paragraph" w:customStyle="1" w:styleId="F80B9E6D3565D04AA907021D2B693C3E">
    <w:name w:val="F80B9E6D3565D04AA907021D2B693C3E"/>
  </w:style>
  <w:style w:type="paragraph" w:customStyle="1" w:styleId="28BD3E200378A0418F7012314974CE3C">
    <w:name w:val="28BD3E200378A0418F7012314974CE3C"/>
  </w:style>
  <w:style w:type="paragraph" w:customStyle="1" w:styleId="B80F18ABDEE7F14CBBD7E121D47D8405">
    <w:name w:val="B80F18ABDEE7F14CBBD7E121D47D8405"/>
  </w:style>
  <w:style w:type="paragraph" w:customStyle="1" w:styleId="1DD3F48A535E524AA9BB922CA63B7612">
    <w:name w:val="1DD3F48A535E524AA9BB922CA63B7612"/>
  </w:style>
  <w:style w:type="paragraph" w:customStyle="1" w:styleId="C31BECF397C7B24A97E94E9BE02E5F1B">
    <w:name w:val="C31BECF397C7B24A97E94E9BE02E5F1B"/>
  </w:style>
  <w:style w:type="paragraph" w:customStyle="1" w:styleId="738F9EE9545BEA48942CD1E39F7D0A94">
    <w:name w:val="738F9EE9545BEA48942CD1E39F7D0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Type="http://schemas.openxmlformats.org/officeDocument/2006/relationships/numbering" Target="numbering.xml"/&gt;&lt;Relationship Id="rId2" Type="http://schemas.openxmlformats.org/officeDocument/2006/relationships/styles" Target="styles.xml"/&gt;&lt;/Relationships&gt;&lt;/pkg:xmlData&gt;&lt;/pkg:part&gt;&lt;pkg:part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w:rsidRDefault="003761D4"&gt;&lt;w:r&gt;&lt;w:t&gt;Global Packaging&lt;/w:t&gt;&lt;/w:r&gt;&lt;/w:p&gt;&lt;w:sectPr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w:lineRule="auto"/&gt;&lt;/w:pPr&gt;&lt;w:tblPr&gt;&lt;w:tblInd w:w="0" w:type="dxa"/&gt;&lt;w:tblBorders&gt;&lt;w:top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w:themeShade="BF"/&gt;&lt;/w:tblBorders&gt;&lt;w:tblCellMar&gt;&lt;w:top w:w="0" w:type="dxa"/&gt;&lt;w:left w:w="108" w:type="dxa"/&gt;&lt;w:bottom w:w="0" w:type="dxa"/&gt;&lt;w:right w:w="108" w:type="dxa"/&gt;&lt;/w:tblCellMar&gt;&lt;/w:tblPr&gt;&lt;/w:style&gt;&lt;w:style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w:firstLine="0"/&gt;&lt;/w:pPr&gt;&lt;w:tblPr&gt;&lt;w:tblInd w:w="0" w:type="dxa"/&gt;&lt;w:tblBorders&gt;&lt;w:top w:val="single" w:sz="12" w:space="0" w:color="auto"/&gt;&lt;w:bottom w:val="single" w:sz="12" w:space="0" w:color="auto"/&gt;&lt;/w:tblBorders&gt;&lt;w:tblCellMar&gt;&lt;w:top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w:val="1"/&gt;&lt;w:tblInd w:w="0" w:type="dxa"/&gt;&lt;w:tblBorders&gt;&lt;w:top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w:themeTint="99"/&gt;&lt;/w:tblBorders&gt;&lt;w:tblCellMar&gt;&lt;w:top w:w="0" w:type="dxa"/&gt;&lt;w:left w:w="108" w:type="dxa"/&gt;&lt;w:bottom w:w="0" w:type="dxa"/&gt;&lt;w:right w:w="108" w:type="dxa"/&gt;&lt;/w:tblCellMar&gt;&lt;/w:tblPr&gt;&lt;w:tblStylePr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9564CF89-4FBB-4044-82BB-944465FB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2</TotalTime>
  <Pages>2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Bergstrom</dc:creator>
  <cp:keywords/>
  <dc:description/>
  <cp:lastModifiedBy>Brian Bergstrom</cp:lastModifiedBy>
  <cp:revision>1</cp:revision>
  <dcterms:created xsi:type="dcterms:W3CDTF">2017-03-06T08:09:00Z</dcterms:created>
  <dcterms:modified xsi:type="dcterms:W3CDTF">2017-03-06T08:11:00Z</dcterms:modified>
</cp:coreProperties>
</file>